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C0482" w14:textId="77777777" w:rsidR="00C6554A" w:rsidRPr="008B5277" w:rsidRDefault="005C0FA0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02A98EF0" wp14:editId="3DDD4828">
            <wp:extent cx="3733800" cy="654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809ff5b34078b4948b26dab8525085--mobile-wallpaper-game-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86319" cy="663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635BA3B" w14:textId="77777777" w:rsidR="00C6554A" w:rsidRDefault="005C0FA0" w:rsidP="00C6554A">
      <w:pPr>
        <w:pStyle w:val="Title"/>
      </w:pPr>
      <w:r>
        <w:t>Gaming Shop</w:t>
      </w:r>
    </w:p>
    <w:p w14:paraId="76363C73" w14:textId="77777777" w:rsidR="00C6554A" w:rsidRPr="00D5413C" w:rsidRDefault="005C0FA0" w:rsidP="00C6554A">
      <w:pPr>
        <w:pStyle w:val="Subtitle"/>
      </w:pPr>
      <w:r>
        <w:t>Website</w:t>
      </w:r>
    </w:p>
    <w:p w14:paraId="19BA11DF" w14:textId="48DE4325" w:rsidR="00C6554A" w:rsidRDefault="005C0FA0" w:rsidP="00C6554A">
      <w:pPr>
        <w:pStyle w:val="ContactInfo"/>
      </w:pPr>
      <w:r>
        <w:t xml:space="preserve">Ivan Vasilev </w:t>
      </w:r>
      <w:bookmarkStart w:id="5" w:name="_GoBack"/>
      <w:bookmarkEnd w:id="5"/>
      <w:r w:rsidR="00C6554A">
        <w:t xml:space="preserve">| </w:t>
      </w:r>
      <w:r>
        <w:t>WEB1</w:t>
      </w:r>
      <w:r w:rsidR="00C6554A">
        <w:t xml:space="preserve"> |</w:t>
      </w:r>
      <w:r w:rsidR="00C6554A" w:rsidRPr="00D5413C">
        <w:t xml:space="preserve"> </w:t>
      </w:r>
      <w:r w:rsidR="00AB7D7A">
        <w:t>19.02.2018</w:t>
      </w:r>
      <w:r w:rsidR="00C6554A">
        <w:br w:type="page"/>
      </w:r>
    </w:p>
    <w:p w14:paraId="124C68DD" w14:textId="77777777" w:rsidR="00C6554A" w:rsidRDefault="00FA2056" w:rsidP="00C6554A">
      <w:pPr>
        <w:pStyle w:val="Heading1"/>
      </w:pPr>
      <w:r>
        <w:lastRenderedPageBreak/>
        <w:t>WEB APPLICATION TOPIC</w:t>
      </w:r>
    </w:p>
    <w:p w14:paraId="185F9964" w14:textId="77777777" w:rsidR="002C74C0" w:rsidRDefault="00CD0C7B">
      <w:r>
        <w:t xml:space="preserve">We are </w:t>
      </w:r>
      <w:proofErr w:type="gramStart"/>
      <w:r>
        <w:t>really keen</w:t>
      </w:r>
      <w:proofErr w:type="gramEnd"/>
      <w:r>
        <w:t xml:space="preserve"> on playing games and building gaming computers, so we decided to take all of our knowledge and with that create a global website for all the gamers out there in need of a game, a pc part or an accessory. We strive to be the greatest on the market!</w:t>
      </w:r>
    </w:p>
    <w:p w14:paraId="268C4029" w14:textId="77777777" w:rsidR="00FA2056" w:rsidRDefault="00FA2056" w:rsidP="00FA2056">
      <w:pPr>
        <w:pStyle w:val="Heading1"/>
      </w:pPr>
      <w:r>
        <w:t>Target Audience</w:t>
      </w:r>
    </w:p>
    <w:p w14:paraId="6D862C86" w14:textId="77777777" w:rsidR="00FA2056" w:rsidRDefault="005C0FA0" w:rsidP="00FA2056">
      <w:r>
        <w:t xml:space="preserve">Our website is aimed towards people of all ages, that is the great thing about the gaming community, there are players of all ages, from babies even till </w:t>
      </w:r>
      <w:proofErr w:type="gramStart"/>
      <w:r>
        <w:t>really old</w:t>
      </w:r>
      <w:proofErr w:type="gramEnd"/>
      <w:r>
        <w:t xml:space="preserve"> people, everybody could enjoy games equally! People who visit our website can purchase various games to play on their PCs or consoles, also they could build a computer from scratch by buying all the parts from our website, also you can purchase all the accessories you could ever want!</w:t>
      </w:r>
    </w:p>
    <w:p w14:paraId="4F670365" w14:textId="77777777" w:rsidR="002A2828" w:rsidRDefault="002A2828" w:rsidP="002A2828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5FE7F" wp14:editId="65A1486B">
            <wp:simplePos x="0" y="0"/>
            <wp:positionH relativeFrom="margin">
              <wp:align>right</wp:align>
            </wp:positionH>
            <wp:positionV relativeFrom="paragraph">
              <wp:posOffset>1148715</wp:posOffset>
            </wp:positionV>
            <wp:extent cx="5486400" cy="3848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Sitemap</w:t>
      </w:r>
    </w:p>
    <w:p w14:paraId="3DFA1721" w14:textId="77777777" w:rsidR="002A2828" w:rsidRDefault="002A2828" w:rsidP="002A2828">
      <w:pPr>
        <w:pStyle w:val="Title"/>
      </w:pPr>
    </w:p>
    <w:p w14:paraId="3E5613DF" w14:textId="77777777" w:rsidR="002A2828" w:rsidRDefault="002A2828" w:rsidP="002A2828">
      <w:pPr>
        <w:pStyle w:val="Title"/>
      </w:pPr>
      <w:r>
        <w:lastRenderedPageBreak/>
        <w:t>Wireframe</w:t>
      </w:r>
    </w:p>
    <w:p w14:paraId="07452569" w14:textId="77777777" w:rsidR="002A2828" w:rsidRDefault="00AB7D7A" w:rsidP="002A2828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641B7E" wp14:editId="567F9CD2">
            <wp:simplePos x="0" y="0"/>
            <wp:positionH relativeFrom="margin">
              <wp:align>right</wp:align>
            </wp:positionH>
            <wp:positionV relativeFrom="paragraph">
              <wp:posOffset>725805</wp:posOffset>
            </wp:positionV>
            <wp:extent cx="5486400" cy="53492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Wirefr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9240"/>
                    </a:xfrm>
                    <a:prstGeom prst="rect">
                      <a:avLst/>
                    </a:prstGeom>
                    <a:effectLst>
                      <a:innerShdw blurRad="381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8E6FE" w14:textId="77777777" w:rsidR="002A2828" w:rsidRDefault="002A2828">
      <w:pPr>
        <w:rPr>
          <w:rFonts w:asciiTheme="majorHAnsi" w:eastAsiaTheme="majorEastAsia" w:hAnsiTheme="majorHAnsi" w:cstheme="majorBidi"/>
          <w:color w:val="007789" w:themeColor="accent1" w:themeShade="BF"/>
          <w:kern w:val="28"/>
          <w:sz w:val="60"/>
        </w:rPr>
      </w:pPr>
      <w:r>
        <w:br w:type="page"/>
      </w:r>
    </w:p>
    <w:p w14:paraId="0A825A72" w14:textId="77777777" w:rsidR="002A2828" w:rsidRDefault="002A2828" w:rsidP="002A2828">
      <w:pPr>
        <w:pStyle w:val="Title"/>
      </w:pPr>
      <w:r>
        <w:lastRenderedPageBreak/>
        <w:t>Visual Design</w:t>
      </w:r>
    </w:p>
    <w:p w14:paraId="45D4756C" w14:textId="77777777" w:rsidR="002A2828" w:rsidRPr="00FA2056" w:rsidRDefault="00AB7D7A" w:rsidP="002A2828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AFFB6D" wp14:editId="124D8E52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6829425" cy="657796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2828" w:rsidRPr="00FA2056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01427" w14:textId="77777777" w:rsidR="00BA00DE" w:rsidRDefault="00BA00DE" w:rsidP="00C6554A">
      <w:pPr>
        <w:spacing w:before="0" w:after="0" w:line="240" w:lineRule="auto"/>
      </w:pPr>
      <w:r>
        <w:separator/>
      </w:r>
    </w:p>
  </w:endnote>
  <w:endnote w:type="continuationSeparator" w:id="0">
    <w:p w14:paraId="23EDC2EC" w14:textId="77777777" w:rsidR="00BA00DE" w:rsidRDefault="00BA00D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009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B7D7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31815" w14:textId="77777777" w:rsidR="00BA00DE" w:rsidRDefault="00BA00D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400E723" w14:textId="77777777" w:rsidR="00BA00DE" w:rsidRDefault="00BA00D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E8"/>
    <w:rsid w:val="00092431"/>
    <w:rsid w:val="000F08CB"/>
    <w:rsid w:val="002554CD"/>
    <w:rsid w:val="00293B83"/>
    <w:rsid w:val="002A2828"/>
    <w:rsid w:val="002B4294"/>
    <w:rsid w:val="00333D0D"/>
    <w:rsid w:val="004C049F"/>
    <w:rsid w:val="005000E2"/>
    <w:rsid w:val="005C0FA0"/>
    <w:rsid w:val="006A3CE7"/>
    <w:rsid w:val="008A35E8"/>
    <w:rsid w:val="00A37D35"/>
    <w:rsid w:val="00AB7D7A"/>
    <w:rsid w:val="00BA00DE"/>
    <w:rsid w:val="00C6554A"/>
    <w:rsid w:val="00CD0C7B"/>
    <w:rsid w:val="00E40173"/>
    <w:rsid w:val="00ED7C44"/>
    <w:rsid w:val="00F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04877"/>
  <w15:chartTrackingRefBased/>
  <w15:docId w15:val="{EB5C4E0D-3EAB-41C0-A7A5-E2FA19B0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kovas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123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Vasilev</dc:creator>
  <cp:keywords/>
  <dc:description/>
  <cp:lastModifiedBy>Ivan Vasilev</cp:lastModifiedBy>
  <cp:revision>3</cp:revision>
  <dcterms:created xsi:type="dcterms:W3CDTF">2018-02-20T17:22:00Z</dcterms:created>
  <dcterms:modified xsi:type="dcterms:W3CDTF">2019-05-13T12:18:00Z</dcterms:modified>
</cp:coreProperties>
</file>